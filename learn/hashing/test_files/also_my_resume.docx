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46A2" w14:textId="5F1C5182" w:rsidR="339651AB" w:rsidRPr="00F9176F" w:rsidRDefault="00BA3215" w:rsidP="00460C41">
      <w:pPr>
        <w:pStyle w:val="Heading1"/>
        <w:jc w:val="center"/>
      </w:pPr>
      <w:sdt>
        <w:sdtPr>
          <w:id w:val="-752200065"/>
          <w:placeholder>
            <w:docPart w:val="CD8832B5E6003E49992FF4FA5ADED3D2"/>
          </w:placeholder>
          <w15:appearance w15:val="hidden"/>
        </w:sdtPr>
        <w:sdtEndPr/>
        <w:sdtContent>
          <w:r w:rsidR="00460C41">
            <w:t>Yaeer Romi</w:t>
          </w:r>
        </w:sdtContent>
      </w:sdt>
    </w:p>
    <w:p w14:paraId="7F4C6375" w14:textId="7C3BF7EE" w:rsidR="00DC490D" w:rsidRPr="002073B6" w:rsidRDefault="00BA3215" w:rsidP="00460C41">
      <w:pPr>
        <w:pStyle w:val="ContactInfo"/>
        <w:jc w:val="center"/>
      </w:pPr>
      <w:sdt>
        <w:sdtPr>
          <w:id w:val="1088194590"/>
          <w:placeholder>
            <w:docPart w:val="04BC86C57A418549B762159A05E021B7"/>
          </w:placeholder>
          <w15:appearance w15:val="hidden"/>
        </w:sdtPr>
        <w:sdtEndPr/>
        <w:sdtContent>
          <w:r w:rsidR="00460C41">
            <w:t>Yaeer.romi@outlook.com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47858C76203EE3488CB7941728CFE863"/>
          </w:placeholder>
          <w15:appearance w15:val="hidden"/>
        </w:sdtPr>
        <w:sdtEndPr/>
        <w:sdtContent>
          <w:r w:rsidR="00460C41">
            <w:t>+1 (416) 254 - 1331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hyperlink r:id="rId8" w:history="1">
        <w:r w:rsidR="001F7327" w:rsidRPr="001F7327">
          <w:rPr>
            <w:rStyle w:val="Hyperlink"/>
            <w:rFonts w:asciiTheme="majorHAnsi" w:hAnsiTheme="majorHAnsi"/>
          </w:rPr>
          <w:t>LinkedIn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016103B" w14:textId="77777777" w:rsidTr="000B4CAB">
        <w:tc>
          <w:tcPr>
            <w:tcW w:w="9360" w:type="dxa"/>
          </w:tcPr>
          <w:p w14:paraId="30906F99" w14:textId="77777777" w:rsidR="00316C32" w:rsidRPr="00316C32" w:rsidRDefault="00BA3215" w:rsidP="005303C3">
            <w:pPr>
              <w:pStyle w:val="Heading2"/>
            </w:pPr>
            <w:sdt>
              <w:sdtPr>
                <w:id w:val="1641067621"/>
                <w:placeholder>
                  <w:docPart w:val="34806E9154B30840BA25792C25C5EE7B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979847E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650EEAAF" w14:textId="77777777" w:rsidTr="00316C32">
        <w:trPr>
          <w:trHeight w:val="265"/>
        </w:trPr>
        <w:tc>
          <w:tcPr>
            <w:tcW w:w="7510" w:type="dxa"/>
          </w:tcPr>
          <w:p w14:paraId="25DCC68B" w14:textId="350FF7D8" w:rsidR="004D6840" w:rsidRPr="00EF2B8F" w:rsidRDefault="00BA3215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12DD80EB564AE74886321E6BEF004A2A"/>
                </w:placeholder>
                <w15:appearance w15:val="hidden"/>
              </w:sdtPr>
              <w:sdtEndPr/>
              <w:sdtContent>
                <w:r w:rsidR="00460C41">
                  <w:t>University Of Western Ontario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A420FA19007DA943BB528D46A71472D4"/>
                </w:placeholder>
                <w15:appearance w15:val="hidden"/>
              </w:sdtPr>
              <w:sdtEndPr/>
              <w:sdtContent>
                <w:r w:rsidR="00460C41">
                  <w:t xml:space="preserve">London </w:t>
                </w:r>
              </w:sdtContent>
            </w:sdt>
          </w:p>
        </w:tc>
        <w:tc>
          <w:tcPr>
            <w:tcW w:w="1885" w:type="dxa"/>
          </w:tcPr>
          <w:p w14:paraId="21B98423" w14:textId="0FA57A9F" w:rsidR="004D6840" w:rsidRPr="00EF2B8F" w:rsidRDefault="00BA3215" w:rsidP="00F9176F">
            <w:pPr>
              <w:jc w:val="right"/>
            </w:pPr>
            <w:sdt>
              <w:sdtPr>
                <w:id w:val="-2025473700"/>
                <w:placeholder>
                  <w:docPart w:val="8945488352CE0A48933D918BCB647505"/>
                </w:placeholder>
                <w15:appearance w15:val="hidden"/>
              </w:sdtPr>
              <w:sdtEndPr/>
              <w:sdtContent>
                <w:r w:rsidR="00460C41">
                  <w:t>2027</w:t>
                </w:r>
              </w:sdtContent>
            </w:sdt>
            <w:r w:rsidR="00F9176F">
              <w:t xml:space="preserve"> </w:t>
            </w:r>
          </w:p>
        </w:tc>
      </w:tr>
    </w:tbl>
    <w:p w14:paraId="084E2FB7" w14:textId="6C4C2B2C" w:rsidR="633BCDEC" w:rsidRPr="000B4CAB" w:rsidRDefault="00BA3215" w:rsidP="000B4CAB">
      <w:pPr>
        <w:pStyle w:val="Collegeinfo"/>
      </w:pPr>
      <w:sdt>
        <w:sdtPr>
          <w:id w:val="-489098067"/>
          <w:placeholder>
            <w:docPart w:val="51368342FE72C04699EE3C94805B02F5"/>
          </w:placeholder>
          <w15:appearance w15:val="hidden"/>
        </w:sdtPr>
        <w:sdtEndPr/>
        <w:sdtContent>
          <w:r w:rsidR="00460C41">
            <w:t>Honors Bachelor of Science</w:t>
          </w:r>
        </w:sdtContent>
      </w:sdt>
      <w:r w:rsidR="00460C41">
        <w:t>, Computer Science, GPA 4.0</w:t>
      </w:r>
      <w:r w:rsidR="000B4CAB" w:rsidRPr="000B4CAB">
        <w:t xml:space="preserve"> </w:t>
      </w:r>
    </w:p>
    <w:p w14:paraId="3A8947C9" w14:textId="77777777" w:rsidR="7445260A" w:rsidRDefault="00BA3215" w:rsidP="000B4CAB">
      <w:pPr>
        <w:pStyle w:val="Collegeinfo"/>
      </w:pPr>
      <w:sdt>
        <w:sdtPr>
          <w:id w:val="1524516066"/>
          <w:placeholder>
            <w:docPart w:val="D37E1C0CB3EBA54F94ECADA51AF25BD2"/>
          </w:placeholder>
          <w:showingPlcHdr/>
          <w15:appearance w15:val="hidden"/>
        </w:sdtPr>
        <w:sdtEndPr/>
        <w:sdtContent>
          <w:r w:rsidR="000B4CAB" w:rsidRPr="000B4CAB">
            <w:t>Relevant course work:</w:t>
          </w:r>
        </w:sdtContent>
      </w:sdt>
      <w:r w:rsidR="000B4CAB" w:rsidRPr="000B4CAB">
        <w:t xml:space="preserve"> </w:t>
      </w:r>
    </w:p>
    <w:p w14:paraId="3223E00D" w14:textId="77777777" w:rsidR="00460C41" w:rsidRPr="000B4CAB" w:rsidRDefault="00460C41" w:rsidP="000B4CAB">
      <w:pPr>
        <w:pStyle w:val="Collegeinfo"/>
      </w:pPr>
    </w:p>
    <w:p w14:paraId="3F93CEB9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B78BAC1" w14:textId="77777777" w:rsidTr="000B4CAB">
        <w:tc>
          <w:tcPr>
            <w:tcW w:w="9360" w:type="dxa"/>
          </w:tcPr>
          <w:p w14:paraId="246E6DD8" w14:textId="19771C55" w:rsidR="00316C32" w:rsidRPr="00316C32" w:rsidRDefault="00BA3215" w:rsidP="00191303">
            <w:pPr>
              <w:pStyle w:val="Heading2"/>
            </w:pPr>
            <w:sdt>
              <w:sdtPr>
                <w:id w:val="-175196576"/>
                <w:placeholder>
                  <w:docPart w:val="22ECC1E939B7E441AEA2C0A57B1662F2"/>
                </w:placeholder>
                <w15:appearance w15:val="hidden"/>
              </w:sdtPr>
              <w:sdtEndPr/>
              <w:sdtContent>
                <w:r w:rsidR="00C43569">
                  <w:t>Work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1A15C4D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870BF21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465EB5D0" w14:textId="6FA324AD" w:rsidR="007D1F1C" w:rsidRPr="00EF2B8F" w:rsidRDefault="00BA3215" w:rsidP="00662603">
            <w:sdt>
              <w:sdtPr>
                <w:id w:val="-1496251119"/>
                <w:placeholder>
                  <w:docPart w:val="C1B0BE2B7193BB40AF79BD1BAC6E3D6C"/>
                </w:placeholder>
                <w15:appearance w15:val="hidden"/>
              </w:sdtPr>
              <w:sdtEndPr/>
              <w:sdtContent>
                <w:r w:rsidR="00460C41">
                  <w:t>Camp Northland B’nai Brith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5B0EE06547DE6444860A33FB9A6336E2"/>
                </w:placeholder>
                <w15:appearance w15:val="hidden"/>
              </w:sdtPr>
              <w:sdtEndPr/>
              <w:sdtContent>
                <w:r w:rsidR="00460C41">
                  <w:t>Haliburton ON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3A71BD1C" w14:textId="4BB9BA80" w:rsidR="007D1F1C" w:rsidRPr="00EF74BA" w:rsidRDefault="00BA3215" w:rsidP="00662603">
            <w:pPr>
              <w:jc w:val="right"/>
            </w:pPr>
            <w:sdt>
              <w:sdtPr>
                <w:id w:val="177940288"/>
                <w:placeholder>
                  <w:docPart w:val="6203C788B5B7CC409803AA6B417BB371"/>
                </w:placeholder>
                <w15:appearance w15:val="hidden"/>
              </w:sdtPr>
              <w:sdtEndPr/>
              <w:sdtContent>
                <w:r w:rsidR="00460C41">
                  <w:t>June 2025</w:t>
                </w:r>
              </w:sdtContent>
            </w:sdt>
          </w:p>
        </w:tc>
      </w:tr>
    </w:tbl>
    <w:p w14:paraId="5861144D" w14:textId="5A899686" w:rsidR="009F638A" w:rsidRPr="00F9176F" w:rsidRDefault="00BA3215" w:rsidP="00F9176F">
      <w:pPr>
        <w:pStyle w:val="Heading3"/>
      </w:pPr>
      <w:sdt>
        <w:sdtPr>
          <w:id w:val="688344823"/>
          <w:placeholder>
            <w:docPart w:val="D340285B0DAB9245A2B253BC50B1DE8E"/>
          </w:placeholder>
          <w15:appearance w15:val="hidden"/>
        </w:sdtPr>
        <w:sdtEndPr/>
        <w:sdtContent>
          <w:r w:rsidR="00460C41">
            <w:t>Head of Programs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30CD0694E6D44B42BC18D93AF17ADE6A"/>
        </w:placeholder>
        <w15:appearance w15:val="hidden"/>
      </w:sdtPr>
      <w:sdtEndPr/>
      <w:sdtContent>
        <w:p w14:paraId="3113E1AD" w14:textId="77777777" w:rsidR="00460C41" w:rsidRDefault="00460C41" w:rsidP="00460C41">
          <w:pPr>
            <w:pStyle w:val="ListBullet"/>
          </w:pPr>
          <w:r w:rsidRPr="00460C41">
            <w:t xml:space="preserve">Oversaw daily camp operations to ensure smooth scheduling and program execution </w:t>
          </w:r>
        </w:p>
        <w:p w14:paraId="4A5A76A6" w14:textId="77777777" w:rsidR="00460C41" w:rsidRDefault="00460C41" w:rsidP="00460C41">
          <w:pPr>
            <w:pStyle w:val="ListBullet"/>
          </w:pPr>
          <w:r w:rsidRPr="00460C41">
            <w:t xml:space="preserve">Planned and coordinated camp-wide events and activities for diverse age groups </w:t>
          </w:r>
        </w:p>
        <w:p w14:paraId="46DAC5DA" w14:textId="77777777" w:rsidR="00460C41" w:rsidRDefault="00460C41" w:rsidP="00460C41">
          <w:pPr>
            <w:pStyle w:val="ListBullet"/>
          </w:pPr>
          <w:r w:rsidRPr="00460C41">
            <w:t xml:space="preserve">Developed and implemented new programs to enhance camper experience </w:t>
          </w:r>
        </w:p>
        <w:p w14:paraId="5E57143F" w14:textId="77777777" w:rsidR="00460C41" w:rsidRDefault="00460C41" w:rsidP="00460C41">
          <w:pPr>
            <w:pStyle w:val="ListBullet"/>
          </w:pPr>
          <w:r w:rsidRPr="00460C41">
            <w:t>Reviewed and approved program requests while managing resource allocation</w:t>
          </w:r>
        </w:p>
        <w:p w14:paraId="0DFAD239" w14:textId="77777777" w:rsidR="00460C41" w:rsidRDefault="00460C41" w:rsidP="00460C41">
          <w:pPr>
            <w:pStyle w:val="ListBullet"/>
          </w:pPr>
          <w:r w:rsidRPr="00460C41">
            <w:t xml:space="preserve"> Adapted quickly to last-minute changes, resolving issues to maintain program quality </w:t>
          </w:r>
        </w:p>
        <w:p w14:paraId="10826809" w14:textId="4DB0AD72" w:rsidR="00595227" w:rsidRDefault="00460C41" w:rsidP="00460C41">
          <w:pPr>
            <w:pStyle w:val="ListBullet"/>
          </w:pPr>
          <w:r w:rsidRPr="00460C41">
            <w:t>Collaborated with staff to support a positive and organized camp environment</w:t>
          </w:r>
        </w:p>
        <w:tbl>
          <w:tblPr>
            <w:tblStyle w:val="TableGrid"/>
            <w:tblW w:w="9406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406"/>
          </w:tblGrid>
          <w:tr w:rsidR="00FD704B" w14:paraId="0DFA2A01" w14:textId="77777777" w:rsidTr="00223DE8">
            <w:trPr>
              <w:trHeight w:val="262"/>
            </w:trPr>
            <w:tc>
              <w:tcPr>
                <w:tcW w:w="9406" w:type="dxa"/>
                <w:tcBorders>
                  <w:top w:val="nil"/>
                  <w:left w:val="nil"/>
                  <w:bottom w:val="nil"/>
                </w:tcBorders>
              </w:tcPr>
              <w:p w14:paraId="60ADFE1B" w14:textId="1D66F37D" w:rsidR="00FD704B" w:rsidRDefault="00BA3215" w:rsidP="00FD704B">
                <w:pPr>
                  <w:jc w:val="right"/>
                </w:pPr>
                <w:sdt>
                  <w:sdtPr>
                    <w:id w:val="-658922324"/>
                    <w:placeholder>
                      <w:docPart w:val="053740C9CC58D546887251E6452ED91F"/>
                    </w:placeholder>
                    <w15:appearance w15:val="hidden"/>
                  </w:sdtPr>
                  <w:sdtEndPr/>
                  <w:sdtContent>
                    <w:r w:rsidR="00FD704B">
                      <w:t>June 2022 – Aug 2024</w:t>
                    </w:r>
                  </w:sdtContent>
                </w:sdt>
              </w:p>
            </w:tc>
          </w:tr>
        </w:tbl>
        <w:p w14:paraId="512A13D2" w14:textId="078EA764" w:rsidR="00FD704B" w:rsidRPr="00F9176F" w:rsidRDefault="00BA3215" w:rsidP="00FD704B">
          <w:pPr>
            <w:pStyle w:val="Heading3"/>
          </w:pPr>
          <w:sdt>
            <w:sdtPr>
              <w:id w:val="-825197719"/>
              <w:placeholder>
                <w:docPart w:val="41CC7AEC771E4F4BBA2A179D4130DD94"/>
              </w:placeholder>
              <w15:appearance w15:val="hidden"/>
            </w:sdtPr>
            <w:sdtEndPr/>
            <w:sdtContent>
              <w:r w:rsidR="00FD704B">
                <w:t>Cabin Counsellor</w:t>
              </w:r>
            </w:sdtContent>
          </w:sdt>
          <w:r w:rsidR="00FD704B" w:rsidRPr="00F9176F">
            <w:t xml:space="preserve"> </w:t>
          </w:r>
        </w:p>
        <w:sdt>
          <w:sdtPr>
            <w:rPr>
              <w:b/>
            </w:rPr>
            <w:id w:val="-899662914"/>
            <w:placeholder>
              <w:docPart w:val="19DF77C2795D7B4686218B7D2E77A39B"/>
            </w:placeholder>
            <w15:appearance w15:val="hidden"/>
          </w:sdtPr>
          <w:sdtEndPr>
            <w:rPr>
              <w:b w:val="0"/>
            </w:rPr>
          </w:sdtEndPr>
          <w:sdtContent>
            <w:p w14:paraId="0CB6E148" w14:textId="77777777" w:rsidR="00FD704B" w:rsidRPr="00FD704B" w:rsidRDefault="00FD704B" w:rsidP="00FD704B">
              <w:pPr>
                <w:pStyle w:val="ListBullet"/>
                <w:rPr>
                  <w:bCs/>
                </w:rPr>
              </w:pPr>
              <w:r w:rsidRPr="00FD704B">
                <w:rPr>
                  <w:bCs/>
                </w:rPr>
                <w:t>Awarded Programmer of the Year (2024) for planning and executing high-impact camp-wide events that enhanced camper engagement.</w:t>
              </w:r>
            </w:p>
            <w:p w14:paraId="7672201C" w14:textId="77777777" w:rsidR="00FD704B" w:rsidRPr="00FD704B" w:rsidRDefault="00FD704B" w:rsidP="00FD704B">
              <w:pPr>
                <w:pStyle w:val="ListBullet"/>
                <w:rPr>
                  <w:bCs/>
                </w:rPr>
              </w:pPr>
              <w:r w:rsidRPr="00FD704B">
                <w:rPr>
                  <w:bCs/>
                </w:rPr>
                <w:t>Supervised and mentored 10+ campers aged 6-16, ensuring their safety, well-being, and personal development</w:t>
              </w:r>
            </w:p>
            <w:p w14:paraId="58178587" w14:textId="196A7E3D" w:rsidR="00FD704B" w:rsidRPr="00FD704B" w:rsidRDefault="00FD704B" w:rsidP="00FD704B">
              <w:pPr>
                <w:pStyle w:val="ListBullet"/>
                <w:rPr>
                  <w:bCs/>
                </w:rPr>
              </w:pPr>
              <w:r w:rsidRPr="00FD704B">
                <w:rPr>
                  <w:bCs/>
                </w:rPr>
                <w:t>Designed and coordinated interactive activities and large-scale programs, fostering a fun and inclusive environment</w:t>
              </w:r>
            </w:p>
            <w:p w14:paraId="131D2FD4" w14:textId="77777777" w:rsidR="00FD704B" w:rsidRPr="00FD704B" w:rsidRDefault="00FD704B" w:rsidP="00FD704B">
              <w:pPr>
                <w:pStyle w:val="ListBullet"/>
                <w:rPr>
                  <w:bCs/>
                </w:rPr>
              </w:pPr>
              <w:r w:rsidRPr="00FD704B">
                <w:rPr>
                  <w:bCs/>
                </w:rPr>
                <w:t>Spearheaded team-building exercises that strengthened communication, leadership, and problem- solving skills among campers</w:t>
              </w:r>
            </w:p>
            <w:p w14:paraId="6A547B78" w14:textId="76A0D520" w:rsidR="00FD704B" w:rsidRPr="00316C32" w:rsidRDefault="00FD704B" w:rsidP="00FD704B">
              <w:pPr>
                <w:pStyle w:val="ListBullet"/>
              </w:pPr>
              <w:r w:rsidRPr="00FD704B">
                <w:rPr>
                  <w:bCs/>
                </w:rPr>
                <w:t>Acted as temporary head staff, overseeing counselor coordination and event logistics to ensure smooth camp operations.</w:t>
              </w:r>
            </w:p>
          </w:sdtContent>
        </w:sdt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18677A78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75DDDDF5" w14:textId="6884D1A3" w:rsidR="00F9176F" w:rsidRDefault="00BA3215" w:rsidP="00F9176F">
            <w:sdt>
              <w:sdtPr>
                <w:id w:val="-1979754204"/>
                <w:placeholder>
                  <w:docPart w:val="353275BE54CBC944BDCF2EC2290B37CD"/>
                </w:placeholder>
                <w15:appearance w15:val="hidden"/>
              </w:sdtPr>
              <w:sdtEndPr/>
              <w:sdtContent>
                <w:proofErr w:type="spellStart"/>
                <w:r w:rsidR="00FD704B">
                  <w:t>Aiode</w:t>
                </w:r>
                <w:proofErr w:type="spellEnd"/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04D3F8FF7B9D454F9325D8DD908BAD6E"/>
                </w:placeholder>
                <w15:appearance w15:val="hidden"/>
              </w:sdtPr>
              <w:sdtEndPr/>
              <w:sdtContent>
                <w:r w:rsidR="00FD704B">
                  <w:t>Israel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B990526" w14:textId="16AA8444" w:rsidR="00F9176F" w:rsidRDefault="00BA3215" w:rsidP="00F9176F">
            <w:pPr>
              <w:jc w:val="right"/>
            </w:pPr>
            <w:sdt>
              <w:sdtPr>
                <w:id w:val="250169745"/>
                <w:placeholder>
                  <w:docPart w:val="B4D415F07158D84F95DD203811D50A60"/>
                </w:placeholder>
                <w15:appearance w15:val="hidden"/>
              </w:sdtPr>
              <w:sdtEndPr/>
              <w:sdtContent>
                <w:r w:rsidR="00FD704B">
                  <w:t>May 2025</w:t>
                </w:r>
              </w:sdtContent>
            </w:sdt>
          </w:p>
        </w:tc>
      </w:tr>
    </w:tbl>
    <w:p w14:paraId="54D20424" w14:textId="3AD6286F" w:rsidR="00316C32" w:rsidRPr="00F9176F" w:rsidRDefault="00BA3215" w:rsidP="00316C32">
      <w:pPr>
        <w:pStyle w:val="Heading3"/>
      </w:pPr>
      <w:sdt>
        <w:sdtPr>
          <w:id w:val="796271444"/>
          <w:placeholder>
            <w:docPart w:val="A33E0DC8EA1874479CC2379B8BFB7981"/>
          </w:placeholder>
          <w15:appearance w15:val="hidden"/>
        </w:sdtPr>
        <w:sdtEndPr/>
        <w:sdtContent>
          <w:r w:rsidR="00FD704B">
            <w:t>Data Analyst Intern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CCE83E2C33B785429430CDEB23CF758F"/>
        </w:placeholder>
        <w15:appearance w15:val="hidden"/>
      </w:sdtPr>
      <w:sdtEndPr/>
      <w:sdtContent>
        <w:p w14:paraId="577A92C0" w14:textId="77777777" w:rsidR="00FD704B" w:rsidRDefault="00FD704B" w:rsidP="00316C32">
          <w:pPr>
            <w:pStyle w:val="ListBullet"/>
          </w:pPr>
          <w:r w:rsidRPr="00FD704B">
            <w:t xml:space="preserve">Organized and analyzed large datasets, transforming raw tables into clear statistical insights </w:t>
          </w:r>
        </w:p>
        <w:p w14:paraId="43360844" w14:textId="77777777" w:rsidR="00FD704B" w:rsidRDefault="00FD704B" w:rsidP="00316C32">
          <w:pPr>
            <w:pStyle w:val="ListBullet"/>
          </w:pPr>
          <w:r w:rsidRPr="00FD704B">
            <w:t xml:space="preserve">Created reports and visual summaries to support team decision-making </w:t>
          </w:r>
        </w:p>
        <w:p w14:paraId="011C7B7B" w14:textId="77777777" w:rsidR="00FD704B" w:rsidRDefault="00FD704B" w:rsidP="00316C32">
          <w:pPr>
            <w:pStyle w:val="ListBullet"/>
          </w:pPr>
          <w:r w:rsidRPr="00FD704B">
            <w:t xml:space="preserve">Improved data accessibility and clarity by streamlining information into usable formats </w:t>
          </w:r>
        </w:p>
        <w:p w14:paraId="17F5BBE9" w14:textId="0AE7FE89" w:rsidR="00917497" w:rsidRPr="00316C32" w:rsidRDefault="00FD704B" w:rsidP="00316C32">
          <w:pPr>
            <w:pStyle w:val="ListBullet"/>
          </w:pPr>
          <w:r w:rsidRPr="00FD704B">
            <w:t>Collaborated with team members to identify trends and ensure accuracy of analysis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4937EA86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4936A386" w14:textId="38ABFA52" w:rsidR="00F9176F" w:rsidRPr="005F155B" w:rsidRDefault="00BA3215" w:rsidP="00F9176F">
            <w:sdt>
              <w:sdtPr>
                <w:id w:val="-1656602224"/>
                <w:placeholder>
                  <w:docPart w:val="FA37E807E74A1442A61A2B695A92A023"/>
                </w:placeholder>
                <w15:appearance w15:val="hidden"/>
              </w:sdtPr>
              <w:sdtEndPr/>
              <w:sdtContent>
                <w:r w:rsidR="00FD704B">
                  <w:t>Organic Garage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F9FACB9029D70E4C8F04D158C0A27911"/>
                </w:placeholder>
                <w15:appearance w15:val="hidden"/>
              </w:sdtPr>
              <w:sdtEndPr/>
              <w:sdtContent>
                <w:r w:rsidR="00FD704B">
                  <w:t>Thornhill 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502C2944" w14:textId="7218823C" w:rsidR="00F9176F" w:rsidRDefault="00BA3215" w:rsidP="00F9176F">
            <w:pPr>
              <w:jc w:val="right"/>
            </w:pPr>
            <w:sdt>
              <w:sdtPr>
                <w:id w:val="-1442678937"/>
                <w:placeholder>
                  <w:docPart w:val="A5E728EFC497524CB60D88639255CFF5"/>
                </w:placeholder>
                <w15:appearance w15:val="hidden"/>
              </w:sdtPr>
              <w:sdtEndPr/>
              <w:sdtContent>
                <w:r w:rsidR="00FD704B">
                  <w:t>March 2023</w:t>
                </w:r>
              </w:sdtContent>
            </w:sdt>
          </w:p>
        </w:tc>
      </w:tr>
    </w:tbl>
    <w:p w14:paraId="012CE1D6" w14:textId="4BFC61D6" w:rsidR="00316C32" w:rsidRPr="00F9176F" w:rsidRDefault="00BA3215" w:rsidP="00316C32">
      <w:pPr>
        <w:pStyle w:val="Heading3"/>
      </w:pPr>
      <w:sdt>
        <w:sdtPr>
          <w:id w:val="1901317093"/>
          <w:placeholder>
            <w:docPart w:val="43B99012DFB47943833517B8F1A524A7"/>
          </w:placeholder>
          <w15:appearance w15:val="hidden"/>
        </w:sdtPr>
        <w:sdtEndPr/>
        <w:sdtContent>
          <w:r w:rsidR="00FD704B">
            <w:t>Produce Clerk</w:t>
          </w:r>
        </w:sdtContent>
      </w:sdt>
      <w:r w:rsidR="00316C32" w:rsidRPr="00F9176F">
        <w:t xml:space="preserve"> </w:t>
      </w:r>
    </w:p>
    <w:sdt>
      <w:sdtPr>
        <w:id w:val="1346904424"/>
        <w:placeholder>
          <w:docPart w:val="614CEE4647E48747B72AE7342A53E523"/>
        </w:placeholder>
        <w15:appearance w15:val="hidden"/>
      </w:sdtPr>
      <w:sdtEndPr/>
      <w:sdtContent>
        <w:p w14:paraId="7FE521D7" w14:textId="77777777" w:rsidR="00FD704B" w:rsidRDefault="00FD704B" w:rsidP="002073B6">
          <w:pPr>
            <w:pStyle w:val="ListBullet"/>
          </w:pPr>
          <w:r w:rsidRPr="00FD704B">
            <w:t xml:space="preserve">Recognized as Staff of the Month for exceptional customer service and team collaboration </w:t>
          </w:r>
        </w:p>
        <w:p w14:paraId="61202BA4" w14:textId="77777777" w:rsidR="00FD704B" w:rsidRDefault="00FD704B" w:rsidP="002073B6">
          <w:pPr>
            <w:pStyle w:val="ListBullet"/>
          </w:pPr>
          <w:r w:rsidRPr="00FD704B">
            <w:t>Maintained fresh, high-quality produce displays to ensure customer satisfaction and brand standards</w:t>
          </w:r>
        </w:p>
        <w:p w14:paraId="5823AC69" w14:textId="77777777" w:rsidR="00FD704B" w:rsidRDefault="00FD704B" w:rsidP="002073B6">
          <w:pPr>
            <w:pStyle w:val="ListBullet"/>
          </w:pPr>
          <w:r w:rsidRPr="00FD704B">
            <w:t xml:space="preserve">Managed inventory by stocking, rotating, and monitoring produce to reduce waste and maintain freshness </w:t>
          </w:r>
        </w:p>
        <w:p w14:paraId="10888408" w14:textId="77777777" w:rsidR="00FD704B" w:rsidRDefault="00FD704B" w:rsidP="002073B6">
          <w:pPr>
            <w:pStyle w:val="ListBullet"/>
          </w:pPr>
          <w:r w:rsidRPr="00FD704B">
            <w:lastRenderedPageBreak/>
            <w:t xml:space="preserve">Delivered personalized customer service by answering inquiries, recommending organic selections, and handling special requests with professionalism </w:t>
          </w:r>
        </w:p>
        <w:p w14:paraId="2AA67C96" w14:textId="60C8FE75" w:rsidR="00DC490D" w:rsidRDefault="00FD704B" w:rsidP="00DC490D">
          <w:pPr>
            <w:pStyle w:val="ListBullet"/>
          </w:pPr>
          <w:r w:rsidRPr="00FD704B">
            <w:t>Upheld strict health and safety standards, ensuring a clean and safe shopping environment for customers and staff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BADFC77" w14:textId="77777777" w:rsidTr="000B4CAB">
        <w:tc>
          <w:tcPr>
            <w:tcW w:w="9360" w:type="dxa"/>
          </w:tcPr>
          <w:p w14:paraId="500645BB" w14:textId="77777777" w:rsidR="00316C32" w:rsidRPr="00316C32" w:rsidRDefault="00BA3215" w:rsidP="00316C32">
            <w:pPr>
              <w:pStyle w:val="Heading2"/>
            </w:pPr>
            <w:sdt>
              <w:sdtPr>
                <w:id w:val="-919949854"/>
                <w:placeholder>
                  <w:docPart w:val="6FF310899EC81F4C943B664AE72ED4B1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7CBB196C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4AFBA7C8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0CB4D48" w14:textId="0146F101" w:rsidR="003A29E4" w:rsidRDefault="00BA3215" w:rsidP="00316C32">
            <w:sdt>
              <w:sdtPr>
                <w:id w:val="-695471461"/>
                <w:placeholder>
                  <w:docPart w:val="80BFA78CC6EE0B468422E5E5B82735CE"/>
                </w:placeholder>
                <w15:appearance w15:val="hidden"/>
              </w:sdtPr>
              <w:sdtEndPr/>
              <w:sdtContent>
                <w:r w:rsidR="00D44118">
                  <w:t>Sonar Vision - Python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02607F2E" w14:textId="6DD45673" w:rsidR="003A29E4" w:rsidRDefault="00BA3215" w:rsidP="00DA4C27">
            <w:pPr>
              <w:jc w:val="right"/>
            </w:pPr>
            <w:sdt>
              <w:sdtPr>
                <w:id w:val="-1502340781"/>
                <w:placeholder>
                  <w:docPart w:val="068645EB42DF2C41B43BE9A438A07665"/>
                </w:placeholder>
                <w15:appearance w15:val="hidden"/>
              </w:sdtPr>
              <w:sdtEndPr/>
              <w:sdtContent>
                <w:r w:rsidR="00D44118">
                  <w:t>2023</w:t>
                </w:r>
              </w:sdtContent>
            </w:sdt>
          </w:p>
        </w:tc>
      </w:tr>
    </w:tbl>
    <w:sdt>
      <w:sdtPr>
        <w:id w:val="-439988464"/>
        <w:placeholder>
          <w:docPart w:val="3211BE2AE3BC4441AABC3D68DAB75BED"/>
        </w:placeholder>
        <w15:appearance w15:val="hidden"/>
      </w:sdtPr>
      <w:sdtEndPr/>
      <w:sdtContent>
        <w:p w14:paraId="3360739C" w14:textId="078CB852" w:rsidR="00595227" w:rsidRPr="005F155B" w:rsidRDefault="00D44118" w:rsidP="00316C32">
          <w:pPr>
            <w:pStyle w:val="ListBullet"/>
          </w:pPr>
          <w:r w:rsidRPr="00D44118">
            <w:t xml:space="preserve">Using Raspberry Pi, Picar, and OpenCV me and my team made a </w:t>
          </w:r>
          <w:proofErr w:type="spellStart"/>
          <w:r w:rsidRPr="00D44118">
            <w:t>self driving</w:t>
          </w:r>
          <w:proofErr w:type="spellEnd"/>
          <w:r w:rsidRPr="00D44118">
            <w:t xml:space="preserve"> car capable of stopping at stop signs and driving between the lines of drawn roads with curves without </w:t>
          </w:r>
          <w:proofErr w:type="gramStart"/>
          <w:r w:rsidRPr="00D44118">
            <w:t>an</w:t>
          </w:r>
          <w:proofErr w:type="gramEnd"/>
          <w:r w:rsidRPr="00D44118">
            <w:t xml:space="preserve"> controls.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27DF88C0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163FEAE3" w14:textId="77777777" w:rsidR="00595227" w:rsidRDefault="00BA3215" w:rsidP="005F155B">
            <w:sdt>
              <w:sdtPr>
                <w:id w:val="2134131168"/>
                <w:placeholder>
                  <w:docPart w:val="269CAD058531C74396BE76D8C0AD1376"/>
                </w:placeholder>
                <w:showingPlcHdr/>
                <w15:appearance w15:val="hidden"/>
              </w:sdtPr>
              <w:sdtEndPr/>
              <w:sdtContent>
                <w:r w:rsidR="00316C32">
                  <w:t>Activity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D22B752" w14:textId="77777777" w:rsidR="00595227" w:rsidRDefault="00BA3215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17A1EC52E38700409587FBD3A0E154BA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702683102"/>
        <w:placeholder>
          <w:docPart w:val="93D0249EEF0DD14D820872CF1037BD24"/>
        </w:placeholder>
        <w:showingPlcHdr/>
        <w15:appearance w15:val="hidden"/>
      </w:sdtPr>
      <w:sdtEndPr/>
      <w:sdtContent>
        <w:p w14:paraId="458DFDEC" w14:textId="77777777" w:rsidR="00316C32" w:rsidRPr="00316C32" w:rsidRDefault="00316C32" w:rsidP="00316C32">
          <w:pPr>
            <w:pStyle w:val="ListBullet"/>
          </w:pPr>
          <w:r w:rsidRPr="00316C32">
            <w:t xml:space="preserve">Describe what you did/built etc. </w:t>
          </w:r>
        </w:p>
        <w:p w14:paraId="73532E35" w14:textId="77777777" w:rsidR="00595227" w:rsidRPr="00316C32" w:rsidRDefault="00316C32" w:rsidP="00316C32">
          <w:pPr>
            <w:pStyle w:val="ListBullet"/>
          </w:pPr>
          <w:r w:rsidRPr="00316C32">
            <w:t>Accomplishments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1DA9BB61" w14:textId="77777777" w:rsidTr="342F38E0">
        <w:trPr>
          <w:trHeight w:val="264"/>
        </w:trPr>
        <w:tc>
          <w:tcPr>
            <w:tcW w:w="7507" w:type="dxa"/>
          </w:tcPr>
          <w:p w14:paraId="5920A189" w14:textId="77777777" w:rsidR="00595227" w:rsidRDefault="00BA3215" w:rsidP="005F155B">
            <w:sdt>
              <w:sdtPr>
                <w:id w:val="373899158"/>
                <w:placeholder>
                  <w:docPart w:val="A347D17F95616E47B8940F7AA4B15082"/>
                </w:placeholder>
                <w:showingPlcHdr/>
                <w15:appearance w15:val="hidden"/>
              </w:sdtPr>
              <w:sdtEndPr/>
              <w:sdtContent>
                <w:r w:rsidR="00316C32"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53E1EF64" w14:textId="77777777" w:rsidR="00595227" w:rsidRDefault="00BA3215" w:rsidP="00DA4C27">
            <w:pPr>
              <w:jc w:val="right"/>
              <w:rPr>
                <w:szCs w:val="20"/>
              </w:rPr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958078533"/>
                <w:placeholder>
                  <w:docPart w:val="EBA6BD202D19AD4CAD28C87A1F708EDE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1865176338"/>
        <w:placeholder>
          <w:docPart w:val="2B993C54E8D1B049B692F73EA8DBE7D2"/>
        </w:placeholder>
        <w:showingPlcHdr/>
        <w15:appearance w15:val="hidden"/>
      </w:sdtPr>
      <w:sdtEndPr/>
      <w:sdtContent>
        <w:p w14:paraId="138628DF" w14:textId="77777777" w:rsidR="00595227" w:rsidRPr="00316C32" w:rsidRDefault="00316C32" w:rsidP="00316C32">
          <w:pPr>
            <w:pStyle w:val="ListBullet"/>
          </w:pPr>
          <w:r w:rsidRPr="00316C32">
            <w:t>Describe what you did/built etc.</w:t>
          </w:r>
        </w:p>
      </w:sdtContent>
    </w:sdt>
    <w:p w14:paraId="1CDAA212" w14:textId="77777777" w:rsidR="000A7A1D" w:rsidRDefault="000A7A1D" w:rsidP="000B4CAB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28742679" w14:textId="77777777" w:rsidTr="000B4CAB">
        <w:tc>
          <w:tcPr>
            <w:tcW w:w="9360" w:type="dxa"/>
          </w:tcPr>
          <w:p w14:paraId="0A8842B7" w14:textId="77777777" w:rsidR="00316C32" w:rsidRPr="00316C32" w:rsidRDefault="00BA3215" w:rsidP="00191303">
            <w:pPr>
              <w:pStyle w:val="Heading2"/>
            </w:pPr>
            <w:sdt>
              <w:sdtPr>
                <w:id w:val="-1918079314"/>
                <w:placeholder>
                  <w:docPart w:val="0D57F5CF2868F9468FE641D2717FF649"/>
                </w:placeholder>
                <w:showingPlcHdr/>
                <w15:appearance w15:val="hidden"/>
              </w:sdtPr>
              <w:sdtEndPr/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0AF4A815" w14:textId="77777777" w:rsidR="00316C32" w:rsidRDefault="00316C32" w:rsidP="00316C32">
      <w:pPr>
        <w:pStyle w:val="Spacebetweentables"/>
      </w:pPr>
    </w:p>
    <w:p w14:paraId="66E0E2FA" w14:textId="77777777" w:rsidR="339651AB" w:rsidRPr="00316C32" w:rsidRDefault="00BA3215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7296F3AF5AFF534693AB54BBBCA6559F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E319F57D3605A14D9A16FD6E2916EEDF"/>
          </w:placeholder>
          <w:showingPlcHdr/>
          <w15:appearance w15:val="hidden"/>
        </w:sdtPr>
        <w:sdtEndPr>
          <w:rPr>
            <w:rStyle w:val="NotBold"/>
          </w:rPr>
        </w:sdtEndPr>
        <w:sdtContent>
          <w:r w:rsidR="00316C32" w:rsidRPr="00316C32">
            <w:rPr>
              <w:rStyle w:val="NotBold"/>
            </w:rPr>
            <w:t>List programming languages or skills</w:t>
          </w:r>
        </w:sdtContent>
      </w:sdt>
    </w:p>
    <w:p w14:paraId="5C70773F" w14:textId="77777777" w:rsidR="339651AB" w:rsidRPr="00316C32" w:rsidRDefault="00BA3215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4F428490A69AE34EBF8318D6BE588DC6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03360FB67E9B8740885AAE88AD6A3F7A"/>
          </w:placeholder>
          <w:showingPlcHdr/>
          <w15:appearance w15:val="hidden"/>
        </w:sdtPr>
        <w:sdtEndPr>
          <w:rPr>
            <w:rStyle w:val="NotBold"/>
          </w:rPr>
        </w:sdtEndPr>
        <w:sdtContent>
          <w:r w:rsidR="00316C32" w:rsidRPr="00316C32">
            <w:rPr>
              <w:rStyle w:val="NotBold"/>
            </w:rPr>
            <w:t>Microsoft office, Adobe Photoshop, Maple, Git, React, jQuery</w:t>
          </w:r>
        </w:sdtContent>
      </w:sdt>
    </w:p>
    <w:p w14:paraId="619B9157" w14:textId="77777777" w:rsidR="633BCDEC" w:rsidRPr="00316C32" w:rsidRDefault="00BA3215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BA3681B1B884FB4DAA14FB887D231E6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Languages:</w:t>
          </w:r>
        </w:sdtContent>
      </w:sdt>
      <w:r w:rsidR="339651AB" w:rsidRPr="22AEB3AC">
        <w:t xml:space="preserve"> </w:t>
      </w:r>
      <w:r w:rsidR="339651AB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ED58B07F1ACBE143AE893B926DC37FE6"/>
          </w:placeholder>
          <w:showingPlcHdr/>
          <w15:appearance w15:val="hidden"/>
        </w:sdtPr>
        <w:sdtEndPr>
          <w:rPr>
            <w:rStyle w:val="NotBold"/>
          </w:rPr>
        </w:sdtEndPr>
        <w:sdtContent>
          <w:r w:rsidR="00316C32" w:rsidRPr="00316C32">
            <w:rPr>
              <w:rStyle w:val="NotBold"/>
            </w:rPr>
            <w:t>Portuguese (advanced), French (advanced)</w:t>
          </w:r>
        </w:sdtContent>
      </w:sdt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41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1F6682"/>
    <w:rsid w:val="001F7327"/>
    <w:rsid w:val="002073B6"/>
    <w:rsid w:val="00231796"/>
    <w:rsid w:val="002336D4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0C4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97C2F"/>
    <w:rsid w:val="007D1F1C"/>
    <w:rsid w:val="007E4341"/>
    <w:rsid w:val="00817B96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A3215"/>
    <w:rsid w:val="00C43569"/>
    <w:rsid w:val="00C57F27"/>
    <w:rsid w:val="00C61E63"/>
    <w:rsid w:val="00C73E1E"/>
    <w:rsid w:val="00C7525A"/>
    <w:rsid w:val="00C778F0"/>
    <w:rsid w:val="00D04515"/>
    <w:rsid w:val="00D3309C"/>
    <w:rsid w:val="00D44118"/>
    <w:rsid w:val="00D608C2"/>
    <w:rsid w:val="00DA4C27"/>
    <w:rsid w:val="00DB0671"/>
    <w:rsid w:val="00DC490D"/>
    <w:rsid w:val="00E00A21"/>
    <w:rsid w:val="00EB23AF"/>
    <w:rsid w:val="00EF10BC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0FD704B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B7D1"/>
  <w15:chartTrackingRefBased/>
  <w15:docId w15:val="{D91E84E9-2EB3-2E43-8885-5BE71C0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eer-rom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eerromi/Library/Containers/com.microsoft.Word/Data/Library/Application%20Support/Microsoft/Office/16.0/DTS/Search/%7bCCA7E52E-9D17-A944-990D-1D5CB4FA74E1%7dtf558352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8832B5E6003E49992FF4FA5ADE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FD32-7035-2143-83E3-6E5BB59D0FE0}"/>
      </w:docPartPr>
      <w:docPartBody>
        <w:p w:rsidR="00C5782C" w:rsidRDefault="00C5782C">
          <w:pPr>
            <w:pStyle w:val="CD8832B5E6003E49992FF4FA5ADED3D2"/>
          </w:pPr>
          <w:r w:rsidRPr="00F9176F">
            <w:t>Full Name</w:t>
          </w:r>
        </w:p>
      </w:docPartBody>
    </w:docPart>
    <w:docPart>
      <w:docPartPr>
        <w:name w:val="04BC86C57A418549B762159A05E02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3CBA-1665-B542-81E0-58DD1AF86042}"/>
      </w:docPartPr>
      <w:docPartBody>
        <w:p w:rsidR="00C5782C" w:rsidRDefault="00C5782C">
          <w:pPr>
            <w:pStyle w:val="04BC86C57A418549B762159A05E021B7"/>
          </w:pPr>
          <w:r w:rsidRPr="002073B6">
            <w:t>yourname@example.com</w:t>
          </w:r>
        </w:p>
      </w:docPartBody>
    </w:docPart>
    <w:docPart>
      <w:docPartPr>
        <w:name w:val="47858C76203EE3488CB7941728CFE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D5E9A-E2C8-2648-95B5-F88D0FCDEAF0}"/>
      </w:docPartPr>
      <w:docPartBody>
        <w:p w:rsidR="00C5782C" w:rsidRDefault="00C5782C">
          <w:pPr>
            <w:pStyle w:val="47858C76203EE3488CB7941728CFE863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34806E9154B30840BA25792C25C5E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BD71-4D30-1A4A-8376-BE3F5A11D025}"/>
      </w:docPartPr>
      <w:docPartBody>
        <w:p w:rsidR="00C5782C" w:rsidRDefault="00C5782C">
          <w:pPr>
            <w:pStyle w:val="34806E9154B30840BA25792C25C5EE7B"/>
          </w:pPr>
          <w:r w:rsidRPr="00316C32">
            <w:t>Education</w:t>
          </w:r>
        </w:p>
      </w:docPartBody>
    </w:docPart>
    <w:docPart>
      <w:docPartPr>
        <w:name w:val="12DD80EB564AE74886321E6BEF004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4F885-27E2-C14C-990B-1CC7B1B9EE57}"/>
      </w:docPartPr>
      <w:docPartBody>
        <w:p w:rsidR="00C5782C" w:rsidRDefault="00C5782C">
          <w:pPr>
            <w:pStyle w:val="12DD80EB564AE74886321E6BEF004A2A"/>
          </w:pPr>
          <w:r w:rsidRPr="00F9176F">
            <w:t>College</w:t>
          </w:r>
        </w:p>
      </w:docPartBody>
    </w:docPart>
    <w:docPart>
      <w:docPartPr>
        <w:name w:val="A420FA19007DA943BB528D46A7147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E5A1-846B-8448-9538-9D0CAAFA407E}"/>
      </w:docPartPr>
      <w:docPartBody>
        <w:p w:rsidR="00C5782C" w:rsidRDefault="00C5782C">
          <w:pPr>
            <w:pStyle w:val="A420FA19007DA943BB528D46A71472D4"/>
          </w:pPr>
          <w:r w:rsidRPr="00F9176F">
            <w:t>location</w:t>
          </w:r>
        </w:p>
      </w:docPartBody>
    </w:docPart>
    <w:docPart>
      <w:docPartPr>
        <w:name w:val="8945488352CE0A48933D918BCB64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D972-DBE4-3244-B2C5-23C67B645137}"/>
      </w:docPartPr>
      <w:docPartBody>
        <w:p w:rsidR="00C5782C" w:rsidRDefault="00C5782C">
          <w:pPr>
            <w:pStyle w:val="8945488352CE0A48933D918BCB647505"/>
          </w:pPr>
          <w:r w:rsidRPr="00F9176F">
            <w:t>Graduation year</w:t>
          </w:r>
        </w:p>
      </w:docPartBody>
    </w:docPart>
    <w:docPart>
      <w:docPartPr>
        <w:name w:val="51368342FE72C04699EE3C94805B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2975-ED22-A84F-85E4-83BA5D6B1E68}"/>
      </w:docPartPr>
      <w:docPartBody>
        <w:p w:rsidR="00C5782C" w:rsidRDefault="00C5782C">
          <w:pPr>
            <w:pStyle w:val="51368342FE72C04699EE3C94805B02F5"/>
          </w:pPr>
          <w:r w:rsidRPr="000B4CAB">
            <w:t>Bachelor of Arts, Degree, GPA</w:t>
          </w:r>
        </w:p>
      </w:docPartBody>
    </w:docPart>
    <w:docPart>
      <w:docPartPr>
        <w:name w:val="D37E1C0CB3EBA54F94ECADA51AF25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4FCB9-AE32-0649-A766-24C45FF0F7A7}"/>
      </w:docPartPr>
      <w:docPartBody>
        <w:p w:rsidR="00C5782C" w:rsidRDefault="00C5782C">
          <w:pPr>
            <w:pStyle w:val="D37E1C0CB3EBA54F94ECADA51AF25BD2"/>
          </w:pPr>
          <w:r w:rsidRPr="000B4CAB">
            <w:t>Relevant course work:</w:t>
          </w:r>
        </w:p>
      </w:docPartBody>
    </w:docPart>
    <w:docPart>
      <w:docPartPr>
        <w:name w:val="22ECC1E939B7E441AEA2C0A57B16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4DDE-A76C-8F49-9C16-2CEDE26936B8}"/>
      </w:docPartPr>
      <w:docPartBody>
        <w:p w:rsidR="00C5782C" w:rsidRDefault="00C5782C">
          <w:pPr>
            <w:pStyle w:val="22ECC1E939B7E441AEA2C0A57B1662F2"/>
          </w:pPr>
          <w:r w:rsidRPr="00F9176F">
            <w:t>Professional experience</w:t>
          </w:r>
        </w:p>
      </w:docPartBody>
    </w:docPart>
    <w:docPart>
      <w:docPartPr>
        <w:name w:val="C1B0BE2B7193BB40AF79BD1BAC6E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C7007-A59A-3D45-8A24-773CC71C6D9E}"/>
      </w:docPartPr>
      <w:docPartBody>
        <w:p w:rsidR="00C5782C" w:rsidRDefault="00C5782C">
          <w:pPr>
            <w:pStyle w:val="C1B0BE2B7193BB40AF79BD1BAC6E3D6C"/>
          </w:pPr>
          <w:r>
            <w:t>Company</w:t>
          </w:r>
        </w:p>
      </w:docPartBody>
    </w:docPart>
    <w:docPart>
      <w:docPartPr>
        <w:name w:val="5B0EE06547DE6444860A33FB9A633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60D9B-53D3-DC4C-ACAD-1232336449D3}"/>
      </w:docPartPr>
      <w:docPartBody>
        <w:p w:rsidR="00C5782C" w:rsidRDefault="00C5782C">
          <w:pPr>
            <w:pStyle w:val="5B0EE06547DE6444860A33FB9A6336E2"/>
          </w:pPr>
          <w:r w:rsidRPr="00F9176F">
            <w:t>location</w:t>
          </w:r>
        </w:p>
      </w:docPartBody>
    </w:docPart>
    <w:docPart>
      <w:docPartPr>
        <w:name w:val="6203C788B5B7CC409803AA6B417BB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CC54-6F8B-B547-8573-D769E70B71B4}"/>
      </w:docPartPr>
      <w:docPartBody>
        <w:p w:rsidR="00C5782C" w:rsidRDefault="00C5782C">
          <w:pPr>
            <w:pStyle w:val="6203C788B5B7CC409803AA6B417BB371"/>
          </w:pPr>
          <w:r>
            <w:t>Month Year</w:t>
          </w:r>
        </w:p>
      </w:docPartBody>
    </w:docPart>
    <w:docPart>
      <w:docPartPr>
        <w:name w:val="D340285B0DAB9245A2B253BC50B1D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74C5-21FE-C545-A9E2-B3EEFA1F5B6B}"/>
      </w:docPartPr>
      <w:docPartBody>
        <w:p w:rsidR="00C5782C" w:rsidRDefault="00C5782C">
          <w:pPr>
            <w:pStyle w:val="D340285B0DAB9245A2B253BC50B1DE8E"/>
          </w:pPr>
          <w:r w:rsidRPr="00F9176F">
            <w:t>Role</w:t>
          </w:r>
        </w:p>
      </w:docPartBody>
    </w:docPart>
    <w:docPart>
      <w:docPartPr>
        <w:name w:val="30CD0694E6D44B42BC18D93AF17AD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B5F7-FEE4-0548-B925-720426A9DF4E}"/>
      </w:docPartPr>
      <w:docPartBody>
        <w:p w:rsidR="00C5782C" w:rsidRPr="00316C32" w:rsidRDefault="00C5782C" w:rsidP="00316C32">
          <w:pPr>
            <w:pStyle w:val="ListBullet"/>
            <w:ind w:left="720" w:hanging="360"/>
          </w:pPr>
          <w:r w:rsidRPr="00316C32">
            <w:t>Describe what you did and what your impact was</w:t>
          </w:r>
        </w:p>
        <w:p w:rsidR="00C5782C" w:rsidRDefault="00C5782C">
          <w:pPr>
            <w:pStyle w:val="30CD0694E6D44B42BC18D93AF17ADE6A"/>
          </w:pPr>
          <w:r w:rsidRPr="00316C32">
            <w:t>Remember to be concise</w:t>
          </w:r>
        </w:p>
      </w:docPartBody>
    </w:docPart>
    <w:docPart>
      <w:docPartPr>
        <w:name w:val="353275BE54CBC944BDCF2EC2290B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DD96-51C1-8945-9197-D898614771F7}"/>
      </w:docPartPr>
      <w:docPartBody>
        <w:p w:rsidR="00C5782C" w:rsidRDefault="00C5782C">
          <w:pPr>
            <w:pStyle w:val="353275BE54CBC944BDCF2EC2290B37CD"/>
          </w:pPr>
          <w:r>
            <w:t>Company</w:t>
          </w:r>
        </w:p>
      </w:docPartBody>
    </w:docPart>
    <w:docPart>
      <w:docPartPr>
        <w:name w:val="04D3F8FF7B9D454F9325D8DD908B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EAC0A-D171-1D48-A72F-DCEFB6A7CA19}"/>
      </w:docPartPr>
      <w:docPartBody>
        <w:p w:rsidR="00C5782C" w:rsidRDefault="00C5782C">
          <w:pPr>
            <w:pStyle w:val="04D3F8FF7B9D454F9325D8DD908BAD6E"/>
          </w:pPr>
          <w:r w:rsidRPr="00F9176F">
            <w:t>location</w:t>
          </w:r>
        </w:p>
      </w:docPartBody>
    </w:docPart>
    <w:docPart>
      <w:docPartPr>
        <w:name w:val="B4D415F07158D84F95DD203811D5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957DC-AFCA-D149-877D-374C05C12A81}"/>
      </w:docPartPr>
      <w:docPartBody>
        <w:p w:rsidR="00C5782C" w:rsidRDefault="00C5782C">
          <w:pPr>
            <w:pStyle w:val="B4D415F07158D84F95DD203811D50A60"/>
          </w:pPr>
          <w:r>
            <w:t>Month Year</w:t>
          </w:r>
        </w:p>
      </w:docPartBody>
    </w:docPart>
    <w:docPart>
      <w:docPartPr>
        <w:name w:val="A33E0DC8EA1874479CC2379B8BFB7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38C3F-60A5-C445-81AF-B81F4347561D}"/>
      </w:docPartPr>
      <w:docPartBody>
        <w:p w:rsidR="00C5782C" w:rsidRDefault="00C5782C">
          <w:pPr>
            <w:pStyle w:val="A33E0DC8EA1874479CC2379B8BFB7981"/>
          </w:pPr>
          <w:r w:rsidRPr="00F9176F">
            <w:t>Role</w:t>
          </w:r>
        </w:p>
      </w:docPartBody>
    </w:docPart>
    <w:docPart>
      <w:docPartPr>
        <w:name w:val="CCE83E2C33B785429430CDEB23CF7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4449A-8A3C-9E43-BA61-CC70A239C698}"/>
      </w:docPartPr>
      <w:docPartBody>
        <w:p w:rsidR="00C5782C" w:rsidRDefault="00C5782C">
          <w:pPr>
            <w:pStyle w:val="CCE83E2C33B785429430CDEB23CF758F"/>
          </w:pPr>
          <w:r w:rsidRPr="00316C32">
            <w:t>Describe what you did and what your impact was</w:t>
          </w:r>
        </w:p>
      </w:docPartBody>
    </w:docPart>
    <w:docPart>
      <w:docPartPr>
        <w:name w:val="FA37E807E74A1442A61A2B695A92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AE0AC-1FE0-8849-BCFB-E465128B5DB4}"/>
      </w:docPartPr>
      <w:docPartBody>
        <w:p w:rsidR="00C5782C" w:rsidRDefault="00C5782C">
          <w:pPr>
            <w:pStyle w:val="FA37E807E74A1442A61A2B695A92A023"/>
          </w:pPr>
          <w:r>
            <w:t>Company</w:t>
          </w:r>
        </w:p>
      </w:docPartBody>
    </w:docPart>
    <w:docPart>
      <w:docPartPr>
        <w:name w:val="F9FACB9029D70E4C8F04D158C0A27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0AE16-10CD-3B41-A956-A6D31964F3B8}"/>
      </w:docPartPr>
      <w:docPartBody>
        <w:p w:rsidR="00C5782C" w:rsidRDefault="00C5782C">
          <w:pPr>
            <w:pStyle w:val="F9FACB9029D70E4C8F04D158C0A27911"/>
          </w:pPr>
          <w:r w:rsidRPr="00F9176F">
            <w:t>location</w:t>
          </w:r>
        </w:p>
      </w:docPartBody>
    </w:docPart>
    <w:docPart>
      <w:docPartPr>
        <w:name w:val="A5E728EFC497524CB60D88639255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EA2E-3215-8545-8D83-BE8C1B6A3867}"/>
      </w:docPartPr>
      <w:docPartBody>
        <w:p w:rsidR="00C5782C" w:rsidRDefault="00C5782C">
          <w:pPr>
            <w:pStyle w:val="A5E728EFC497524CB60D88639255CFF5"/>
          </w:pPr>
          <w:r>
            <w:t>Month Year</w:t>
          </w:r>
        </w:p>
      </w:docPartBody>
    </w:docPart>
    <w:docPart>
      <w:docPartPr>
        <w:name w:val="43B99012DFB47943833517B8F1A52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351FC-C662-EC4C-B4B0-A55A55CBBA0C}"/>
      </w:docPartPr>
      <w:docPartBody>
        <w:p w:rsidR="00C5782C" w:rsidRDefault="00C5782C">
          <w:pPr>
            <w:pStyle w:val="43B99012DFB47943833517B8F1A524A7"/>
          </w:pPr>
          <w:r w:rsidRPr="00F9176F">
            <w:t>Role</w:t>
          </w:r>
        </w:p>
      </w:docPartBody>
    </w:docPart>
    <w:docPart>
      <w:docPartPr>
        <w:name w:val="614CEE4647E48747B72AE7342A53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FDFF-A12B-6D47-A2BE-7F47B1B39DF9}"/>
      </w:docPartPr>
      <w:docPartBody>
        <w:p w:rsidR="00C5782C" w:rsidRDefault="00C5782C">
          <w:pPr>
            <w:pStyle w:val="614CEE4647E48747B72AE7342A53E523"/>
          </w:pPr>
          <w:r w:rsidRPr="00316C32">
            <w:t>Describe what you did and what your impact was</w:t>
          </w:r>
        </w:p>
      </w:docPartBody>
    </w:docPart>
    <w:docPart>
      <w:docPartPr>
        <w:name w:val="6FF310899EC81F4C943B664AE72ED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F22D5-0D6B-294F-A59C-7215133C3310}"/>
      </w:docPartPr>
      <w:docPartBody>
        <w:p w:rsidR="00C5782C" w:rsidRDefault="00C5782C">
          <w:pPr>
            <w:pStyle w:val="6FF310899EC81F4C943B664AE72ED4B1"/>
          </w:pPr>
          <w:r w:rsidRPr="00316C32">
            <w:t>Projects &amp; extracurricular</w:t>
          </w:r>
        </w:p>
      </w:docPartBody>
    </w:docPart>
    <w:docPart>
      <w:docPartPr>
        <w:name w:val="80BFA78CC6EE0B468422E5E5B8273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B18C-8EF3-9F4B-81FD-387FBE808451}"/>
      </w:docPartPr>
      <w:docPartBody>
        <w:p w:rsidR="00C5782C" w:rsidRDefault="00C5782C">
          <w:pPr>
            <w:pStyle w:val="80BFA78CC6EE0B468422E5E5B82735CE"/>
          </w:pPr>
          <w:r w:rsidRPr="00316C32">
            <w:t>Project title</w:t>
          </w:r>
        </w:p>
      </w:docPartBody>
    </w:docPart>
    <w:docPart>
      <w:docPartPr>
        <w:name w:val="068645EB42DF2C41B43BE9A438A07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CE26-8170-A943-A020-2AB85F96BAE2}"/>
      </w:docPartPr>
      <w:docPartBody>
        <w:p w:rsidR="00C5782C" w:rsidRDefault="00C5782C">
          <w:pPr>
            <w:pStyle w:val="068645EB42DF2C41B43BE9A438A07665"/>
          </w:pPr>
          <w:r w:rsidRPr="00316C32">
            <w:t>Month Year</w:t>
          </w:r>
        </w:p>
      </w:docPartBody>
    </w:docPart>
    <w:docPart>
      <w:docPartPr>
        <w:name w:val="3211BE2AE3BC4441AABC3D68DAB75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7AFA-1ADC-8947-B72B-7937D85FE444}"/>
      </w:docPartPr>
      <w:docPartBody>
        <w:p w:rsidR="00C5782C" w:rsidRDefault="00C5782C">
          <w:pPr>
            <w:pStyle w:val="3211BE2AE3BC4441AABC3D68DAB75BED"/>
          </w:pPr>
          <w:r w:rsidRPr="00316C32">
            <w:t>Describe what you did/built etc.</w:t>
          </w:r>
        </w:p>
      </w:docPartBody>
    </w:docPart>
    <w:docPart>
      <w:docPartPr>
        <w:name w:val="269CAD058531C74396BE76D8C0AD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F6B5-6D74-2F4B-AFDE-8E2E4C8DA4E4}"/>
      </w:docPartPr>
      <w:docPartBody>
        <w:p w:rsidR="00C5782C" w:rsidRDefault="00C5782C">
          <w:pPr>
            <w:pStyle w:val="269CAD058531C74396BE76D8C0AD1376"/>
          </w:pPr>
          <w:r>
            <w:t>Activity</w:t>
          </w:r>
        </w:p>
      </w:docPartBody>
    </w:docPart>
    <w:docPart>
      <w:docPartPr>
        <w:name w:val="17A1EC52E38700409587FBD3A0E15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97318-504C-564D-9FD0-50E740C53701}"/>
      </w:docPartPr>
      <w:docPartBody>
        <w:p w:rsidR="00C5782C" w:rsidRDefault="00C5782C">
          <w:pPr>
            <w:pStyle w:val="17A1EC52E38700409587FBD3A0E154BA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93D0249EEF0DD14D820872CF1037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EB95-B0DE-E240-8A2D-84E5E4B87BC3}"/>
      </w:docPartPr>
      <w:docPartBody>
        <w:p w:rsidR="00C5782C" w:rsidRPr="00316C32" w:rsidRDefault="00C5782C" w:rsidP="00316C32">
          <w:pPr>
            <w:pStyle w:val="ListBullet"/>
            <w:ind w:left="720" w:hanging="360"/>
          </w:pPr>
          <w:r w:rsidRPr="00316C32">
            <w:t xml:space="preserve">Describe what you did/built etc. </w:t>
          </w:r>
        </w:p>
        <w:p w:rsidR="00C5782C" w:rsidRDefault="00C5782C">
          <w:pPr>
            <w:pStyle w:val="93D0249EEF0DD14D820872CF1037BD24"/>
          </w:pPr>
          <w:r w:rsidRPr="00316C32">
            <w:t>Accomplishments</w:t>
          </w:r>
        </w:p>
      </w:docPartBody>
    </w:docPart>
    <w:docPart>
      <w:docPartPr>
        <w:name w:val="A347D17F95616E47B8940F7AA4B1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D872-9C41-9841-919C-04416A930A3D}"/>
      </w:docPartPr>
      <w:docPartBody>
        <w:p w:rsidR="00C5782C" w:rsidRDefault="00C5782C">
          <w:pPr>
            <w:pStyle w:val="A347D17F95616E47B8940F7AA4B15082"/>
          </w:pPr>
          <w:r>
            <w:t>Leadership experience</w:t>
          </w:r>
        </w:p>
      </w:docPartBody>
    </w:docPart>
    <w:docPart>
      <w:docPartPr>
        <w:name w:val="EBA6BD202D19AD4CAD28C87A1F70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6B5C-7FB1-B040-AF26-D347C225EC5E}"/>
      </w:docPartPr>
      <w:docPartBody>
        <w:p w:rsidR="00C5782C" w:rsidRDefault="00C5782C">
          <w:pPr>
            <w:pStyle w:val="EBA6BD202D19AD4CAD28C87A1F708EDE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2B993C54E8D1B049B692F73EA8DB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392C-C899-0242-8C29-1B362941BF6A}"/>
      </w:docPartPr>
      <w:docPartBody>
        <w:p w:rsidR="00C5782C" w:rsidRDefault="00C5782C">
          <w:pPr>
            <w:pStyle w:val="2B993C54E8D1B049B692F73EA8DBE7D2"/>
          </w:pPr>
          <w:r w:rsidRPr="00316C32">
            <w:t>Describe what you did/built etc.</w:t>
          </w:r>
        </w:p>
      </w:docPartBody>
    </w:docPart>
    <w:docPart>
      <w:docPartPr>
        <w:name w:val="0D57F5CF2868F9468FE641D2717F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79A2-B4DC-124B-81A4-C8624B5C0B4C}"/>
      </w:docPartPr>
      <w:docPartBody>
        <w:p w:rsidR="00C5782C" w:rsidRDefault="00C5782C">
          <w:pPr>
            <w:pStyle w:val="0D57F5CF2868F9468FE641D2717FF649"/>
          </w:pPr>
          <w:r>
            <w:t>Skills</w:t>
          </w:r>
        </w:p>
      </w:docPartBody>
    </w:docPart>
    <w:docPart>
      <w:docPartPr>
        <w:name w:val="7296F3AF5AFF534693AB54BBBCA65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23696-3948-4B43-9A1E-99D11EDFAE49}"/>
      </w:docPartPr>
      <w:docPartBody>
        <w:p w:rsidR="00C5782C" w:rsidRDefault="00C5782C">
          <w:pPr>
            <w:pStyle w:val="7296F3AF5AFF534693AB54BBBCA6559F"/>
          </w:pPr>
          <w:r w:rsidRPr="00316C32">
            <w:t>Programming languages:</w:t>
          </w:r>
        </w:p>
      </w:docPartBody>
    </w:docPart>
    <w:docPart>
      <w:docPartPr>
        <w:name w:val="E319F57D3605A14D9A16FD6E2916E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8044-EEE3-8749-AECF-9B956B330EC6}"/>
      </w:docPartPr>
      <w:docPartBody>
        <w:p w:rsidR="00C5782C" w:rsidRDefault="00C5782C">
          <w:pPr>
            <w:pStyle w:val="E319F57D3605A14D9A16FD6E2916EED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4F428490A69AE34EBF8318D6BE58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4025-319A-C44A-B67B-3B3DD74325E5}"/>
      </w:docPartPr>
      <w:docPartBody>
        <w:p w:rsidR="00C5782C" w:rsidRDefault="00C5782C">
          <w:pPr>
            <w:pStyle w:val="4F428490A69AE34EBF8318D6BE588DC6"/>
          </w:pPr>
          <w:r w:rsidRPr="00316C32">
            <w:t>Computer software/ frameworks:</w:t>
          </w:r>
        </w:p>
      </w:docPartBody>
    </w:docPart>
    <w:docPart>
      <w:docPartPr>
        <w:name w:val="03360FB67E9B8740885AAE88AD6A3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402D2-EFD7-AE4B-A83A-F0343CC14E1A}"/>
      </w:docPartPr>
      <w:docPartBody>
        <w:p w:rsidR="00C5782C" w:rsidRDefault="00C5782C">
          <w:pPr>
            <w:pStyle w:val="03360FB67E9B8740885AAE88AD6A3F7A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BA3681B1B884FB4DAA14FB887D231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439F-EA82-A944-BD61-C671CF0D09EC}"/>
      </w:docPartPr>
      <w:docPartBody>
        <w:p w:rsidR="00C5782C" w:rsidRDefault="00C5782C">
          <w:pPr>
            <w:pStyle w:val="BA3681B1B884FB4DAA14FB887D231E62"/>
          </w:pPr>
          <w:r w:rsidRPr="00316C32">
            <w:t>Languages:</w:t>
          </w:r>
        </w:p>
      </w:docPartBody>
    </w:docPart>
    <w:docPart>
      <w:docPartPr>
        <w:name w:val="ED58B07F1ACBE143AE893B926DC3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E0657-7977-8341-9000-D2203F65CE15}"/>
      </w:docPartPr>
      <w:docPartBody>
        <w:p w:rsidR="00C5782C" w:rsidRDefault="00C5782C">
          <w:pPr>
            <w:pStyle w:val="ED58B07F1ACBE143AE893B926DC37FE6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41CC7AEC771E4F4BBA2A179D4130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4A94B-3B20-784C-AB95-3C30A3249D32}"/>
      </w:docPartPr>
      <w:docPartBody>
        <w:p w:rsidR="00C5782C" w:rsidRDefault="00C5782C" w:rsidP="00C5782C">
          <w:pPr>
            <w:pStyle w:val="41CC7AEC771E4F4BBA2A179D4130DD94"/>
          </w:pPr>
          <w:r w:rsidRPr="00F9176F">
            <w:t>Role</w:t>
          </w:r>
        </w:p>
      </w:docPartBody>
    </w:docPart>
    <w:docPart>
      <w:docPartPr>
        <w:name w:val="19DF77C2795D7B4686218B7D2E77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6A9A-3D5E-9B4F-B18D-758BEBAE96F1}"/>
      </w:docPartPr>
      <w:docPartBody>
        <w:p w:rsidR="00C5782C" w:rsidRDefault="00C5782C" w:rsidP="00C5782C">
          <w:pPr>
            <w:pStyle w:val="19DF77C2795D7B4686218B7D2E77A39B"/>
          </w:pPr>
          <w:r w:rsidRPr="00316C32">
            <w:t>Describe what you did and what your impact was</w:t>
          </w:r>
        </w:p>
      </w:docPartBody>
    </w:docPart>
    <w:docPart>
      <w:docPartPr>
        <w:name w:val="053740C9CC58D546887251E6452E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BF86-46A9-8C47-A62A-CB8C08D50BA2}"/>
      </w:docPartPr>
      <w:docPartBody>
        <w:p w:rsidR="00C5782C" w:rsidRDefault="00C5782C" w:rsidP="00C5782C">
          <w:pPr>
            <w:pStyle w:val="053740C9CC58D546887251E6452ED91F"/>
          </w:pPr>
          <w:r>
            <w:t>Month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2C"/>
    <w:rsid w:val="007E12E2"/>
    <w:rsid w:val="00817B96"/>
    <w:rsid w:val="00C5782C"/>
    <w:rsid w:val="00E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832B5E6003E49992FF4FA5ADED3D2">
    <w:name w:val="CD8832B5E6003E49992FF4FA5ADED3D2"/>
  </w:style>
  <w:style w:type="paragraph" w:customStyle="1" w:styleId="04BC86C57A418549B762159A05E021B7">
    <w:name w:val="04BC86C57A418549B762159A05E021B7"/>
  </w:style>
  <w:style w:type="paragraph" w:customStyle="1" w:styleId="47858C76203EE3488CB7941728CFE863">
    <w:name w:val="47858C76203EE3488CB7941728CFE863"/>
  </w:style>
  <w:style w:type="paragraph" w:customStyle="1" w:styleId="3AB400D81E466142A85534AF9021270A">
    <w:name w:val="3AB400D81E466142A85534AF9021270A"/>
    <w:rsid w:val="007E12E2"/>
  </w:style>
  <w:style w:type="paragraph" w:customStyle="1" w:styleId="34806E9154B30840BA25792C25C5EE7B">
    <w:name w:val="34806E9154B30840BA25792C25C5EE7B"/>
  </w:style>
  <w:style w:type="paragraph" w:customStyle="1" w:styleId="12DD80EB564AE74886321E6BEF004A2A">
    <w:name w:val="12DD80EB564AE74886321E6BEF004A2A"/>
  </w:style>
  <w:style w:type="paragraph" w:customStyle="1" w:styleId="A420FA19007DA943BB528D46A71472D4">
    <w:name w:val="A420FA19007DA943BB528D46A71472D4"/>
  </w:style>
  <w:style w:type="paragraph" w:customStyle="1" w:styleId="8945488352CE0A48933D918BCB647505">
    <w:name w:val="8945488352CE0A48933D918BCB647505"/>
  </w:style>
  <w:style w:type="paragraph" w:customStyle="1" w:styleId="51368342FE72C04699EE3C94805B02F5">
    <w:name w:val="51368342FE72C04699EE3C94805B02F5"/>
  </w:style>
  <w:style w:type="paragraph" w:customStyle="1" w:styleId="D37E1C0CB3EBA54F94ECADA51AF25BD2">
    <w:name w:val="D37E1C0CB3EBA54F94ECADA51AF25BD2"/>
  </w:style>
  <w:style w:type="paragraph" w:customStyle="1" w:styleId="22ECC1E939B7E441AEA2C0A57B1662F2">
    <w:name w:val="22ECC1E939B7E441AEA2C0A57B1662F2"/>
  </w:style>
  <w:style w:type="paragraph" w:customStyle="1" w:styleId="C1B0BE2B7193BB40AF79BD1BAC6E3D6C">
    <w:name w:val="C1B0BE2B7193BB40AF79BD1BAC6E3D6C"/>
  </w:style>
  <w:style w:type="paragraph" w:customStyle="1" w:styleId="5B0EE06547DE6444860A33FB9A6336E2">
    <w:name w:val="5B0EE06547DE6444860A33FB9A6336E2"/>
  </w:style>
  <w:style w:type="paragraph" w:customStyle="1" w:styleId="6203C788B5B7CC409803AA6B417BB371">
    <w:name w:val="6203C788B5B7CC409803AA6B417BB371"/>
  </w:style>
  <w:style w:type="paragraph" w:customStyle="1" w:styleId="D340285B0DAB9245A2B253BC50B1DE8E">
    <w:name w:val="D340285B0DAB9245A2B253BC50B1DE8E"/>
  </w:style>
  <w:style w:type="paragraph" w:styleId="ListBullet">
    <w:name w:val="List Bullet"/>
    <w:basedOn w:val="Normal"/>
    <w:uiPriority w:val="99"/>
    <w:pPr>
      <w:numPr>
        <w:numId w:val="1"/>
      </w:numPr>
      <w:ind w:left="0" w:firstLine="0"/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customStyle="1" w:styleId="30CD0694E6D44B42BC18D93AF17ADE6A">
    <w:name w:val="30CD0694E6D44B42BC18D93AF17ADE6A"/>
  </w:style>
  <w:style w:type="paragraph" w:customStyle="1" w:styleId="353275BE54CBC944BDCF2EC2290B37CD">
    <w:name w:val="353275BE54CBC944BDCF2EC2290B37CD"/>
  </w:style>
  <w:style w:type="paragraph" w:customStyle="1" w:styleId="04D3F8FF7B9D454F9325D8DD908BAD6E">
    <w:name w:val="04D3F8FF7B9D454F9325D8DD908BAD6E"/>
  </w:style>
  <w:style w:type="paragraph" w:customStyle="1" w:styleId="B4D415F07158D84F95DD203811D50A60">
    <w:name w:val="B4D415F07158D84F95DD203811D50A60"/>
  </w:style>
  <w:style w:type="paragraph" w:customStyle="1" w:styleId="A33E0DC8EA1874479CC2379B8BFB7981">
    <w:name w:val="A33E0DC8EA1874479CC2379B8BFB7981"/>
  </w:style>
  <w:style w:type="paragraph" w:customStyle="1" w:styleId="CCE83E2C33B785429430CDEB23CF758F">
    <w:name w:val="CCE83E2C33B785429430CDEB23CF758F"/>
  </w:style>
  <w:style w:type="paragraph" w:customStyle="1" w:styleId="FA37E807E74A1442A61A2B695A92A023">
    <w:name w:val="FA37E807E74A1442A61A2B695A92A023"/>
  </w:style>
  <w:style w:type="paragraph" w:customStyle="1" w:styleId="F9FACB9029D70E4C8F04D158C0A27911">
    <w:name w:val="F9FACB9029D70E4C8F04D158C0A27911"/>
  </w:style>
  <w:style w:type="paragraph" w:customStyle="1" w:styleId="A5E728EFC497524CB60D88639255CFF5">
    <w:name w:val="A5E728EFC497524CB60D88639255CFF5"/>
  </w:style>
  <w:style w:type="paragraph" w:customStyle="1" w:styleId="43B99012DFB47943833517B8F1A524A7">
    <w:name w:val="43B99012DFB47943833517B8F1A524A7"/>
  </w:style>
  <w:style w:type="paragraph" w:customStyle="1" w:styleId="614CEE4647E48747B72AE7342A53E523">
    <w:name w:val="614CEE4647E48747B72AE7342A53E523"/>
  </w:style>
  <w:style w:type="paragraph" w:customStyle="1" w:styleId="6FF310899EC81F4C943B664AE72ED4B1">
    <w:name w:val="6FF310899EC81F4C943B664AE72ED4B1"/>
  </w:style>
  <w:style w:type="paragraph" w:customStyle="1" w:styleId="80BFA78CC6EE0B468422E5E5B82735CE">
    <w:name w:val="80BFA78CC6EE0B468422E5E5B82735CE"/>
  </w:style>
  <w:style w:type="paragraph" w:customStyle="1" w:styleId="068645EB42DF2C41B43BE9A438A07665">
    <w:name w:val="068645EB42DF2C41B43BE9A438A07665"/>
  </w:style>
  <w:style w:type="paragraph" w:customStyle="1" w:styleId="3211BE2AE3BC4441AABC3D68DAB75BED">
    <w:name w:val="3211BE2AE3BC4441AABC3D68DAB75BED"/>
  </w:style>
  <w:style w:type="paragraph" w:customStyle="1" w:styleId="269CAD058531C74396BE76D8C0AD1376">
    <w:name w:val="269CAD058531C74396BE76D8C0AD1376"/>
  </w:style>
  <w:style w:type="paragraph" w:customStyle="1" w:styleId="17A1EC52E38700409587FBD3A0E154BA">
    <w:name w:val="17A1EC52E38700409587FBD3A0E154BA"/>
  </w:style>
  <w:style w:type="paragraph" w:customStyle="1" w:styleId="93D0249EEF0DD14D820872CF1037BD24">
    <w:name w:val="93D0249EEF0DD14D820872CF1037BD24"/>
  </w:style>
  <w:style w:type="paragraph" w:customStyle="1" w:styleId="A347D17F95616E47B8940F7AA4B15082">
    <w:name w:val="A347D17F95616E47B8940F7AA4B15082"/>
  </w:style>
  <w:style w:type="paragraph" w:customStyle="1" w:styleId="EBA6BD202D19AD4CAD28C87A1F708EDE">
    <w:name w:val="EBA6BD202D19AD4CAD28C87A1F708EDE"/>
  </w:style>
  <w:style w:type="paragraph" w:customStyle="1" w:styleId="2B993C54E8D1B049B692F73EA8DBE7D2">
    <w:name w:val="2B993C54E8D1B049B692F73EA8DBE7D2"/>
  </w:style>
  <w:style w:type="paragraph" w:customStyle="1" w:styleId="0D57F5CF2868F9468FE641D2717FF649">
    <w:name w:val="0D57F5CF2868F9468FE641D2717FF649"/>
  </w:style>
  <w:style w:type="paragraph" w:customStyle="1" w:styleId="7296F3AF5AFF534693AB54BBBCA6559F">
    <w:name w:val="7296F3AF5AFF534693AB54BBBCA6559F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E319F57D3605A14D9A16FD6E2916EEDF">
    <w:name w:val="E319F57D3605A14D9A16FD6E2916EEDF"/>
  </w:style>
  <w:style w:type="paragraph" w:customStyle="1" w:styleId="4F428490A69AE34EBF8318D6BE588DC6">
    <w:name w:val="4F428490A69AE34EBF8318D6BE588DC6"/>
  </w:style>
  <w:style w:type="paragraph" w:customStyle="1" w:styleId="03360FB67E9B8740885AAE88AD6A3F7A">
    <w:name w:val="03360FB67E9B8740885AAE88AD6A3F7A"/>
  </w:style>
  <w:style w:type="paragraph" w:customStyle="1" w:styleId="BA3681B1B884FB4DAA14FB887D231E62">
    <w:name w:val="BA3681B1B884FB4DAA14FB887D231E62"/>
  </w:style>
  <w:style w:type="paragraph" w:customStyle="1" w:styleId="ED58B07F1ACBE143AE893B926DC37FE6">
    <w:name w:val="ED58B07F1ACBE143AE893B926DC37FE6"/>
  </w:style>
  <w:style w:type="paragraph" w:customStyle="1" w:styleId="41CC7AEC771E4F4BBA2A179D4130DD94">
    <w:name w:val="41CC7AEC771E4F4BBA2A179D4130DD94"/>
    <w:rsid w:val="00C5782C"/>
  </w:style>
  <w:style w:type="paragraph" w:customStyle="1" w:styleId="19DF77C2795D7B4686218B7D2E77A39B">
    <w:name w:val="19DF77C2795D7B4686218B7D2E77A39B"/>
    <w:rsid w:val="00C5782C"/>
  </w:style>
  <w:style w:type="paragraph" w:customStyle="1" w:styleId="053740C9CC58D546887251E6452ED91F">
    <w:name w:val="053740C9CC58D546887251E6452ED91F"/>
    <w:rsid w:val="00C57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{CCA7E52E-9D17-A944-990D-1D5CB4FA74E1}tf55835287_win32.dotx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Yaeer Romi</dc:creator>
  <cp:keywords/>
  <dc:description/>
  <cp:lastModifiedBy>Yaeer Romi</cp:lastModifiedBy>
  <cp:revision>2</cp:revision>
  <dcterms:created xsi:type="dcterms:W3CDTF">2025-09-13T18:23:00Z</dcterms:created>
  <dcterms:modified xsi:type="dcterms:W3CDTF">2025-09-13T18:23:00Z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